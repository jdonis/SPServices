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34CC7" w14:textId="37B0746D" w:rsidR="008205DE" w:rsidRDefault="008205DE">
      <w:bookmarkStart w:id="0" w:name="_GoBack"/>
      <w:bookmarkEnd w:id="0"/>
      <w:proofErr w:type="spellStart"/>
      <w:r>
        <w:t>Gggggggg</w:t>
      </w:r>
      <w:proofErr w:type="spellEnd"/>
    </w:p>
    <w:p w14:paraId="1A6AB026" w14:textId="19AC6D21" w:rsidR="00F40077" w:rsidRDefault="00352BCE">
      <w:sdt>
        <w:sdtPr>
          <w:alias w:val="YourName"/>
          <w:tag w:val="YourName"/>
          <w:id w:val="881443806"/>
          <w:placeholder>
            <w:docPart w:val="059305B21B8B488883DBADECF29298A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6b0f42ea-65f7-4ff1-9ebc-d7e828b62f74' " w:xpath="/ns0:properties[1]/documentManagement[1]/ns3:YourName[1]" w:storeItemID="{221D5E40-6981-4E5D-AF4E-3F6F2A9B6C35}"/>
          <w:text/>
        </w:sdtPr>
        <w:sdtEndPr/>
        <w:sdtContent>
          <w:r w:rsidR="008205DE" w:rsidRPr="00300EA0">
            <w:rPr>
              <w:rStyle w:val="PlaceholderText"/>
            </w:rPr>
            <w:t>[YourName]</w:t>
          </w:r>
        </w:sdtContent>
      </w:sdt>
    </w:p>
    <w:sectPr w:rsidR="00F4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77"/>
    <w:rsid w:val="00352BCE"/>
    <w:rsid w:val="008205DE"/>
    <w:rsid w:val="00F4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B026"/>
  <w15:chartTrackingRefBased/>
  <w15:docId w15:val="{D9BF207B-D2B8-4160-896A-B043C0B0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0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9305B21B8B488883DBADECF2929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D0281-9378-4A25-8F7A-E8435AD53DDC}"/>
      </w:docPartPr>
      <w:docPartBody>
        <w:p w:rsidR="00EC6759" w:rsidRDefault="00361E8C">
          <w:r w:rsidRPr="00300EA0">
            <w:rPr>
              <w:rStyle w:val="PlaceholderText"/>
            </w:rPr>
            <w:t>[YourName]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8C"/>
    <w:rsid w:val="00361E8C"/>
    <w:rsid w:val="00EC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1E8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E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CL - document" ma:contentTypeID="0x010100B85B079BE4697442B1B4F3918963640E0065CEFFBA66FF3B4790C596BF7148BED2" ma:contentTypeVersion="2" ma:contentTypeDescription="" ma:contentTypeScope="" ma:versionID="0a14ecbf119ddcd1b4c81d4570670086">
  <xsd:schema xmlns:xsd="http://www.w3.org/2001/XMLSchema" xmlns:xs="http://www.w3.org/2001/XMLSchema" xmlns:p="http://schemas.microsoft.com/office/2006/metadata/properties" xmlns:ns2="6b0f42ea-65f7-4ff1-9ebc-d7e828b62f74" targetNamespace="http://schemas.microsoft.com/office/2006/metadata/properties" ma:root="true" ma:fieldsID="42d3201af3933be675adbcc9e0192934" ns2:_="">
    <xsd:import namespace="6b0f42ea-65f7-4ff1-9ebc-d7e828b62f74"/>
    <xsd:element name="properties">
      <xsd:complexType>
        <xsd:sequence>
          <xsd:element name="documentManagement">
            <xsd:complexType>
              <xsd:all>
                <xsd:element ref="ns2:score" minOccurs="0"/>
                <xsd:element ref="ns2:You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42ea-65f7-4ff1-9ebc-d7e828b62f74" elementFormDefault="qualified">
    <xsd:import namespace="http://schemas.microsoft.com/office/2006/documentManagement/types"/>
    <xsd:import namespace="http://schemas.microsoft.com/office/infopath/2007/PartnerControls"/>
    <xsd:element name="score" ma:index="8" nillable="true" ma:displayName="score" ma:internalName="score">
      <xsd:simpleType>
        <xsd:restriction base="dms:Number"/>
      </xsd:simpleType>
    </xsd:element>
    <xsd:element name="YourName" ma:index="9" nillable="true" ma:displayName="YourName" ma:internalName="You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ore xmlns="6b0f42ea-65f7-4ff1-9ebc-d7e828b62f74" xsi:nil="true"/>
    <YourName xmlns="6b0f42ea-65f7-4ff1-9ebc-d7e828b62f74" xsi:nil="true"/>
  </documentManagement>
</p:properties>
</file>

<file path=customXml/itemProps1.xml><?xml version="1.0" encoding="utf-8"?>
<ds:datastoreItem xmlns:ds="http://schemas.openxmlformats.org/officeDocument/2006/customXml" ds:itemID="{060713E6-C87A-41F3-B5C5-8A0DB8E48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f42ea-65f7-4ff1-9ebc-d7e828b62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5773C7-A4B2-46EC-8E7B-423303CC37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1D5E40-6981-4E5D-AF4E-3F6F2A9B6C35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6b0f42ea-65f7-4ff1-9ebc-d7e828b62f74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Donis Vasquez, Jose Alejandro</cp:lastModifiedBy>
  <cp:revision>2</cp:revision>
  <dcterms:created xsi:type="dcterms:W3CDTF">2016-11-18T13:51:00Z</dcterms:created>
  <dcterms:modified xsi:type="dcterms:W3CDTF">2016-11-18T13:51:00Z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0x010100B85B079BE4697442B1B4F3918963640E0065CEFFBA66FF3B4790C596BF7148BED2</vt:lpwstr>
  </property>
</Properties>
</file>